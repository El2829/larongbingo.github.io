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A7600C" w:rsidP="00141A4C">
      <w:pPr>
        <w:pStyle w:val="Title"/>
      </w:pPr>
      <w:r>
        <w:t>Renz Christen Yeomer A. Pagulayan</w:t>
      </w:r>
    </w:p>
    <w:p w:rsidR="00496FDA" w:rsidRDefault="00A7600C" w:rsidP="00496FDA">
      <w:r>
        <w:t>B14 L26, Joyful Loop, Happy Homes Felicity, BNT, Imus</w:t>
      </w:r>
      <w:r w:rsidR="00141A4C">
        <w:t> | </w:t>
      </w:r>
      <w:r>
        <w:t>+639297427806</w:t>
      </w:r>
      <w:r w:rsidR="00141A4C">
        <w:t> | </w:t>
      </w:r>
      <w:hyperlink r:id="rId8" w:history="1">
        <w:r w:rsidR="00496FDA" w:rsidRPr="00903080">
          <w:rPr>
            <w:rStyle w:val="Hyperlink"/>
          </w:rPr>
          <w:t>rcyapagulayan@gmail.com</w:t>
        </w:r>
      </w:hyperlink>
    </w:p>
    <w:sdt>
      <w:sdtPr>
        <w:alias w:val="Education:"/>
        <w:tag w:val="Education:"/>
        <w:id w:val="807127995"/>
        <w:placeholder>
          <w:docPart w:val="66DE4226A7164FA0A503E07349D811B2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A7600C">
      <w:pPr>
        <w:pStyle w:val="Heading2"/>
      </w:pPr>
      <w:r>
        <w:t>b.s. in information technology</w:t>
      </w:r>
      <w:r w:rsidR="009D5933">
        <w:t> | </w:t>
      </w:r>
      <w:r>
        <w:t>undergrad</w:t>
      </w:r>
      <w:r w:rsidR="009D5933">
        <w:t> | </w:t>
      </w:r>
      <w:r>
        <w:t>cavite state university - imus</w:t>
      </w:r>
    </w:p>
    <w:p w:rsidR="006270A9" w:rsidRDefault="00A7600C" w:rsidP="00A7600C">
      <w:pPr>
        <w:pStyle w:val="ListBullet"/>
      </w:pPr>
      <w:r>
        <w:t>Finished majority of the</w:t>
      </w:r>
      <w:r w:rsidR="0064298C">
        <w:t xml:space="preserve"> school’s</w:t>
      </w:r>
      <w:r>
        <w:t xml:space="preserve"> curriculum</w:t>
      </w:r>
    </w:p>
    <w:p w:rsidR="00A7600C" w:rsidRDefault="00A7600C" w:rsidP="00A7600C">
      <w:pPr>
        <w:pStyle w:val="ListBullet"/>
      </w:pPr>
      <w:r>
        <w:t xml:space="preserve">Recent School Project: </w:t>
      </w:r>
      <w:hyperlink r:id="rId9" w:history="1">
        <w:r w:rsidRPr="00A7600C">
          <w:rPr>
            <w:color w:val="0000FF"/>
            <w:u w:val="single"/>
          </w:rPr>
          <w:t>https://github.com/</w:t>
        </w:r>
        <w:r w:rsidRPr="00A7600C">
          <w:rPr>
            <w:color w:val="0000FF"/>
            <w:u w:val="single"/>
          </w:rPr>
          <w:t>l</w:t>
        </w:r>
        <w:r w:rsidRPr="00A7600C">
          <w:rPr>
            <w:color w:val="0000FF"/>
            <w:u w:val="single"/>
          </w:rPr>
          <w:t>arongbingo/eReforestation</w:t>
        </w:r>
      </w:hyperlink>
      <w:r>
        <w:t xml:space="preserve"> - Capstone Project</w:t>
      </w:r>
    </w:p>
    <w:p w:rsidR="006270A9" w:rsidRDefault="00A7600C">
      <w:pPr>
        <w:pStyle w:val="Heading2"/>
      </w:pPr>
      <w:r>
        <w:t>computer systems servicing ncii</w:t>
      </w:r>
      <w:r w:rsidR="009D5933">
        <w:t> | </w:t>
      </w:r>
      <w:r>
        <w:t>november 2017</w:t>
      </w:r>
      <w:r w:rsidR="009D5933">
        <w:t> | </w:t>
      </w:r>
      <w:r>
        <w:t>imus vocational and technical school</w:t>
      </w:r>
    </w:p>
    <w:p w:rsidR="006270A9" w:rsidRDefault="0064298C" w:rsidP="0064298C">
      <w:pPr>
        <w:pStyle w:val="ListBullet"/>
      </w:pPr>
      <w:r>
        <w:t xml:space="preserve">Passed the Certification Exam; Certification No.: </w:t>
      </w:r>
    </w:p>
    <w:sdt>
      <w:sdtPr>
        <w:alias w:val="Skills &amp; Abilities:"/>
        <w:tag w:val="Skills &amp; Abilities:"/>
        <w:id w:val="458624136"/>
        <w:placeholder>
          <w:docPart w:val="04250914FD024E33884063521A5E7093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6270A9" w:rsidRDefault="00247EC8">
      <w:pPr>
        <w:pStyle w:val="Heading2"/>
      </w:pPr>
      <w:r>
        <w:t>programming</w:t>
      </w:r>
    </w:p>
    <w:p w:rsidR="00247EC8" w:rsidRDefault="00247EC8" w:rsidP="00247EC8">
      <w:pPr>
        <w:pStyle w:val="ListBullet"/>
      </w:pPr>
      <w:r>
        <w:t>Slightly proficient at NodeJS; developed REST APIs using Express, NestJS and Sequelize</w:t>
      </w:r>
    </w:p>
    <w:p w:rsidR="006270A9" w:rsidRDefault="00247EC8">
      <w:pPr>
        <w:pStyle w:val="Heading2"/>
      </w:pPr>
      <w:r>
        <w:t>Design</w:t>
      </w:r>
    </w:p>
    <w:p w:rsidR="00247EC8" w:rsidRDefault="00247EC8" w:rsidP="00247EC8">
      <w:pPr>
        <w:pStyle w:val="ListBullet"/>
      </w:pPr>
      <w:r>
        <w:t>Intermediate at designing web pages, forms and experiences.</w:t>
      </w:r>
    </w:p>
    <w:p w:rsidR="00247EC8" w:rsidRDefault="00247EC8" w:rsidP="00247EC8">
      <w:pPr>
        <w:pStyle w:val="ListBullet"/>
      </w:pPr>
      <w:r>
        <w:t xml:space="preserve">Personal Portfolio - </w:t>
      </w:r>
      <w:hyperlink r:id="rId10" w:history="1">
        <w:r w:rsidR="00877C60" w:rsidRPr="00877C60">
          <w:rPr>
            <w:color w:val="0000FF"/>
            <w:u w:val="single"/>
          </w:rPr>
          <w:t>https://www.thatonenoob.gq/</w:t>
        </w:r>
      </w:hyperlink>
    </w:p>
    <w:p w:rsidR="00877C60" w:rsidRDefault="00877C60" w:rsidP="00247EC8">
      <w:pPr>
        <w:pStyle w:val="ListBullet"/>
      </w:pPr>
      <w:r>
        <w:t xml:space="preserve">Capstone Project Website - </w:t>
      </w:r>
      <w:hyperlink r:id="rId11" w:history="1">
        <w:r w:rsidRPr="00877C60">
          <w:rPr>
            <w:color w:val="0000FF"/>
            <w:u w:val="single"/>
          </w:rPr>
          <w:t>https://ereforestation.ga/</w:t>
        </w:r>
      </w:hyperlink>
    </w:p>
    <w:p w:rsidR="006270A9" w:rsidRDefault="00877C60">
      <w:pPr>
        <w:pStyle w:val="Heading2"/>
      </w:pPr>
      <w:r>
        <w:t>testing</w:t>
      </w:r>
    </w:p>
    <w:p w:rsidR="006270A9" w:rsidRDefault="00877C60" w:rsidP="0064298C">
      <w:pPr>
        <w:pStyle w:val="ListBullet"/>
      </w:pPr>
      <w:r>
        <w:t>Intermediate at writing unit tests</w:t>
      </w:r>
      <w:r w:rsidR="007B3D9D">
        <w:t>; Slightly proficient on using Git and GitHub for version control</w:t>
      </w:r>
      <w:bookmarkStart w:id="0" w:name="_GoBack"/>
      <w:bookmarkEnd w:id="0"/>
    </w:p>
    <w:sdt>
      <w:sdtPr>
        <w:alias w:val="Experience:"/>
        <w:tag w:val="Experience:"/>
        <w:id w:val="171684534"/>
        <w:placeholder>
          <w:docPart w:val="3091152539F84CC5977F1A10CE896C4B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6270A9" w:rsidRDefault="00A7600C">
      <w:pPr>
        <w:pStyle w:val="Heading2"/>
      </w:pPr>
      <w:r>
        <w:t>Technical Support intern</w:t>
      </w:r>
      <w:r w:rsidR="009D5933">
        <w:t> | </w:t>
      </w:r>
      <w:r>
        <w:t>newtrends int’l corp</w:t>
      </w:r>
      <w:r w:rsidR="009D5933">
        <w:t> | </w:t>
      </w:r>
      <w:r>
        <w:t>july 2019 – aug 2019</w:t>
      </w:r>
    </w:p>
    <w:p w:rsidR="001B29CF" w:rsidRPr="001B29CF" w:rsidRDefault="00A7600C" w:rsidP="00A7600C">
      <w:pPr>
        <w:pStyle w:val="ListBullet"/>
      </w:pPr>
      <w:r>
        <w:t>Provide support and answers to company staffers</w:t>
      </w:r>
      <w:r w:rsidR="005F0D88">
        <w:t xml:space="preserve"> inquiries and problems</w:t>
      </w:r>
      <w:r>
        <w:t>.</w:t>
      </w:r>
    </w:p>
    <w:sectPr w:rsidR="001B29CF" w:rsidRPr="001B29CF" w:rsidSect="00617B26">
      <w:footerReference w:type="default" r:id="rId12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2C3" w:rsidRDefault="002222C3">
      <w:pPr>
        <w:spacing w:after="0"/>
      </w:pPr>
      <w:r>
        <w:separator/>
      </w:r>
    </w:p>
  </w:endnote>
  <w:endnote w:type="continuationSeparator" w:id="0">
    <w:p w:rsidR="002222C3" w:rsidRDefault="002222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2C3" w:rsidRDefault="002222C3">
      <w:pPr>
        <w:spacing w:after="0"/>
      </w:pPr>
      <w:r>
        <w:separator/>
      </w:r>
    </w:p>
  </w:footnote>
  <w:footnote w:type="continuationSeparator" w:id="0">
    <w:p w:rsidR="002222C3" w:rsidRDefault="002222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0C"/>
    <w:rsid w:val="000A4F59"/>
    <w:rsid w:val="00141A4C"/>
    <w:rsid w:val="001B29CF"/>
    <w:rsid w:val="002222C3"/>
    <w:rsid w:val="00247EC8"/>
    <w:rsid w:val="0028220F"/>
    <w:rsid w:val="00356C14"/>
    <w:rsid w:val="00496FDA"/>
    <w:rsid w:val="005F0D88"/>
    <w:rsid w:val="00617B26"/>
    <w:rsid w:val="006270A9"/>
    <w:rsid w:val="0064298C"/>
    <w:rsid w:val="00675956"/>
    <w:rsid w:val="00681034"/>
    <w:rsid w:val="007B3D9D"/>
    <w:rsid w:val="00816216"/>
    <w:rsid w:val="0087734B"/>
    <w:rsid w:val="00877C60"/>
    <w:rsid w:val="009D5933"/>
    <w:rsid w:val="00A7600C"/>
    <w:rsid w:val="00BD768D"/>
    <w:rsid w:val="00C61F8E"/>
    <w:rsid w:val="00CF587A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59796"/>
  <w15:chartTrackingRefBased/>
  <w15:docId w15:val="{9F7140F9-8844-4E33-B30F-DFCE0B22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96F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cyapagulayan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reforestation.g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hatonenoob.gq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arongbingo/eReforestation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ro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DE4226A7164FA0A503E07349D8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20B19-7E71-409F-84F6-235F3E9C7A30}"/>
      </w:docPartPr>
      <w:docPartBody>
        <w:p w:rsidR="00000000" w:rsidRDefault="00A03F32">
          <w:pPr>
            <w:pStyle w:val="66DE4226A7164FA0A503E07349D811B2"/>
          </w:pPr>
          <w:r>
            <w:t>Education</w:t>
          </w:r>
        </w:p>
      </w:docPartBody>
    </w:docPart>
    <w:docPart>
      <w:docPartPr>
        <w:name w:val="04250914FD024E33884063521A5E7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09941-82FC-4A64-91D2-089F07C5E876}"/>
      </w:docPartPr>
      <w:docPartBody>
        <w:p w:rsidR="00000000" w:rsidRDefault="00A03F32">
          <w:pPr>
            <w:pStyle w:val="04250914FD024E33884063521A5E7093"/>
          </w:pPr>
          <w:r>
            <w:t xml:space="preserve">Skills &amp; </w:t>
          </w:r>
          <w:r>
            <w:t>Abilities</w:t>
          </w:r>
        </w:p>
      </w:docPartBody>
    </w:docPart>
    <w:docPart>
      <w:docPartPr>
        <w:name w:val="3091152539F84CC5977F1A10CE896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DDC1F-91D0-459E-9ECC-7361FDC79218}"/>
      </w:docPartPr>
      <w:docPartBody>
        <w:p w:rsidR="00000000" w:rsidRDefault="00A03F32">
          <w:pPr>
            <w:pStyle w:val="3091152539F84CC5977F1A10CE896C4B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DB"/>
    <w:rsid w:val="009971DB"/>
    <w:rsid w:val="00A0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B376BD66A348FC95CCAD2A3AFA384A">
    <w:name w:val="3AB376BD66A348FC95CCAD2A3AFA384A"/>
  </w:style>
  <w:style w:type="paragraph" w:customStyle="1" w:styleId="7C68C7049C724144A73052C4DCA4E9B7">
    <w:name w:val="7C68C7049C724144A73052C4DCA4E9B7"/>
  </w:style>
  <w:style w:type="paragraph" w:customStyle="1" w:styleId="DE03DE21252B4886B73FE678370C1E15">
    <w:name w:val="DE03DE21252B4886B73FE678370C1E15"/>
  </w:style>
  <w:style w:type="paragraph" w:customStyle="1" w:styleId="581C355F5DAE4FC39EE037F76B592759">
    <w:name w:val="581C355F5DAE4FC39EE037F76B592759"/>
  </w:style>
  <w:style w:type="paragraph" w:customStyle="1" w:styleId="3FC97BE49E244432889A68851A49FF38">
    <w:name w:val="3FC97BE49E244432889A68851A49FF38"/>
  </w:style>
  <w:style w:type="paragraph" w:customStyle="1" w:styleId="5EDF36FFFEF94712BD3B6380701EFBE5">
    <w:name w:val="5EDF36FFFEF94712BD3B6380701EFBE5"/>
  </w:style>
  <w:style w:type="paragraph" w:customStyle="1" w:styleId="66DE4226A7164FA0A503E07349D811B2">
    <w:name w:val="66DE4226A7164FA0A503E07349D811B2"/>
  </w:style>
  <w:style w:type="paragraph" w:customStyle="1" w:styleId="D43010A49878452B931079A101FA1DAC">
    <w:name w:val="D43010A49878452B931079A101FA1DAC"/>
  </w:style>
  <w:style w:type="paragraph" w:customStyle="1" w:styleId="0B7597A39D5D475BB41EE4737F42C476">
    <w:name w:val="0B7597A39D5D475BB41EE4737F42C476"/>
  </w:style>
  <w:style w:type="paragraph" w:customStyle="1" w:styleId="3AA37901E5A24D55A4EC69FE1B5B9DD7">
    <w:name w:val="3AA37901E5A24D55A4EC69FE1B5B9DD7"/>
  </w:style>
  <w:style w:type="paragraph" w:customStyle="1" w:styleId="9F13DEA5503845BC91E53D2541E230B5">
    <w:name w:val="9F13DEA5503845BC91E53D2541E230B5"/>
  </w:style>
  <w:style w:type="paragraph" w:customStyle="1" w:styleId="353CC779D29D405F99FFB325E11A7C77">
    <w:name w:val="353CC779D29D405F99FFB325E11A7C77"/>
  </w:style>
  <w:style w:type="paragraph" w:customStyle="1" w:styleId="84E36C42342944AFBFB9251A920119CD">
    <w:name w:val="84E36C42342944AFBFB9251A920119CD"/>
  </w:style>
  <w:style w:type="paragraph" w:customStyle="1" w:styleId="4BE61B7A1F4F42C48B80C288AA43882C">
    <w:name w:val="4BE61B7A1F4F42C48B80C288AA43882C"/>
  </w:style>
  <w:style w:type="paragraph" w:customStyle="1" w:styleId="7D13EB79D2D040D892B1D44F77B08D1B">
    <w:name w:val="7D13EB79D2D040D892B1D44F77B08D1B"/>
  </w:style>
  <w:style w:type="paragraph" w:customStyle="1" w:styleId="04250914FD024E33884063521A5E7093">
    <w:name w:val="04250914FD024E33884063521A5E7093"/>
  </w:style>
  <w:style w:type="paragraph" w:customStyle="1" w:styleId="574409DDECD8451B9AFCA5868EC415B1">
    <w:name w:val="574409DDECD8451B9AFCA5868EC415B1"/>
  </w:style>
  <w:style w:type="paragraph" w:customStyle="1" w:styleId="502FFF9E8C9848718D93BB14E17875CE">
    <w:name w:val="502FFF9E8C9848718D93BB14E17875CE"/>
  </w:style>
  <w:style w:type="paragraph" w:customStyle="1" w:styleId="F1506352175F496BA7955709933CAC33">
    <w:name w:val="F1506352175F496BA7955709933CAC33"/>
  </w:style>
  <w:style w:type="paragraph" w:customStyle="1" w:styleId="CF14FE39DC46407F92BDE14E8D8C30FF">
    <w:name w:val="CF14FE39DC46407F92BDE14E8D8C30FF"/>
  </w:style>
  <w:style w:type="paragraph" w:customStyle="1" w:styleId="37D9C43787D7499BA1254041D2C79BE6">
    <w:name w:val="37D9C43787D7499BA1254041D2C79BE6"/>
  </w:style>
  <w:style w:type="paragraph" w:customStyle="1" w:styleId="40211D6896AC49EA81508712B56CC361">
    <w:name w:val="40211D6896AC49EA81508712B56CC361"/>
  </w:style>
  <w:style w:type="paragraph" w:customStyle="1" w:styleId="995233D01B004A38B82DBA254BC08412">
    <w:name w:val="995233D01B004A38B82DBA254BC08412"/>
  </w:style>
  <w:style w:type="paragraph" w:customStyle="1" w:styleId="0D46A66CC88349A39B523B95C5C0AB4B">
    <w:name w:val="0D46A66CC88349A39B523B95C5C0AB4B"/>
  </w:style>
  <w:style w:type="paragraph" w:customStyle="1" w:styleId="3091152539F84CC5977F1A10CE896C4B">
    <w:name w:val="3091152539F84CC5977F1A10CE896C4B"/>
  </w:style>
  <w:style w:type="paragraph" w:customStyle="1" w:styleId="65B7F49D34E341FDAFDFE6BDE299E067">
    <w:name w:val="65B7F49D34E341FDAFDFE6BDE299E067"/>
  </w:style>
  <w:style w:type="paragraph" w:customStyle="1" w:styleId="551CBEA30C694DE08770C9B58DC2ACED">
    <w:name w:val="551CBEA30C694DE08770C9B58DC2ACED"/>
  </w:style>
  <w:style w:type="paragraph" w:customStyle="1" w:styleId="845CA9F4BBD24CC6876054A8A40A88E6">
    <w:name w:val="845CA9F4BBD24CC6876054A8A40A88E6"/>
  </w:style>
  <w:style w:type="paragraph" w:customStyle="1" w:styleId="187A4488F2034BDE892FE16DE7A980FC">
    <w:name w:val="187A4488F2034BDE892FE16DE7A980FC"/>
  </w:style>
  <w:style w:type="paragraph" w:customStyle="1" w:styleId="14BA6E37B5154BE198A9FA8E04F4A7E1">
    <w:name w:val="14BA6E37B5154BE198A9FA8E04F4A7E1"/>
  </w:style>
  <w:style w:type="paragraph" w:customStyle="1" w:styleId="27CE69321C4A4B028B6FA8CD1E23E9FD">
    <w:name w:val="27CE69321C4A4B028B6FA8CD1E23E9FD"/>
  </w:style>
  <w:style w:type="paragraph" w:customStyle="1" w:styleId="500E85E53FBF40FCB67332BACDD2841B">
    <w:name w:val="500E85E53FBF40FCB67332BACDD2841B"/>
  </w:style>
  <w:style w:type="paragraph" w:customStyle="1" w:styleId="701CA846A43B4EEDB4275B0E70B1C944">
    <w:name w:val="701CA846A43B4EEDB4275B0E70B1C944"/>
  </w:style>
  <w:style w:type="paragraph" w:customStyle="1" w:styleId="799C7621DF3E47DF80DDCE393C1A53D9">
    <w:name w:val="799C7621DF3E47DF80DDCE393C1A53D9"/>
    <w:rsid w:val="009971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10383-267E-4877-B696-A0959D181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45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Renz Pagulayan</dc:creator>
  <cp:keywords/>
  <cp:lastModifiedBy>Renz Pagulayan</cp:lastModifiedBy>
  <cp:revision>6</cp:revision>
  <dcterms:created xsi:type="dcterms:W3CDTF">2019-09-26T10:53:00Z</dcterms:created>
  <dcterms:modified xsi:type="dcterms:W3CDTF">2019-09-26T11:38:00Z</dcterms:modified>
  <cp:version/>
</cp:coreProperties>
</file>